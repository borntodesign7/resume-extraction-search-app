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F2" w:rsidRDefault="007B7262">
      <w:pPr>
        <w:pStyle w:val="Name"/>
      </w:pPr>
      <w:fldSimple w:instr=" MERGEFIELD  first_name \* FirstCap  \* MERGEFORMAT ">
        <w:r w:rsidR="008F5FC3">
          <w:rPr>
            <w:noProof/>
          </w:rPr>
          <w:t>«First_name»</w:t>
        </w:r>
      </w:fldSimple>
      <w:r w:rsidR="00A200AF">
        <w:t xml:space="preserve"> </w:t>
      </w:r>
      <w:fldSimple w:instr=" MERGEFIELD  last_name \* FirstCap  \* MERGEFORMAT ">
        <w:r w:rsidR="008F5FC3">
          <w:rPr>
            <w:noProof/>
          </w:rPr>
          <w:t>«Last_name»</w:t>
        </w:r>
      </w:fldSimple>
    </w:p>
    <w:p w:rsidR="008F5FC3" w:rsidRDefault="007B7262">
      <w:pPr>
        <w:pStyle w:val="Address"/>
      </w:pPr>
      <w:fldSimple w:instr=" MERGEFIELD  street_address  \* MERGEFORMAT ">
        <w:r w:rsidR="008F5FC3">
          <w:rPr>
            <w:noProof/>
          </w:rPr>
          <w:t>«street_address»</w:t>
        </w:r>
      </w:fldSimple>
    </w:p>
    <w:p w:rsidR="007E4FF2" w:rsidRDefault="00A200AF">
      <w:pPr>
        <w:pStyle w:val="Address"/>
      </w:pPr>
      <w:r>
        <w:t xml:space="preserve"> </w:t>
      </w:r>
      <w:fldSimple w:instr=" MERGEFIELD  city \* FirstCap  \* MERGEFORMAT ">
        <w:r w:rsidR="00506843">
          <w:rPr>
            <w:noProof/>
          </w:rPr>
          <w:t>«C</w:t>
        </w:r>
        <w:r w:rsidR="008F5FC3">
          <w:rPr>
            <w:noProof/>
          </w:rPr>
          <w:t>ity»</w:t>
        </w:r>
      </w:fldSimple>
      <w:r>
        <w:t xml:space="preserve">, </w:t>
      </w:r>
      <w:fldSimple w:instr=" MERGEFIELD  state  \* MERGEFORMAT ">
        <w:r w:rsidR="00506843">
          <w:rPr>
            <w:noProof/>
          </w:rPr>
          <w:t>«S</w:t>
        </w:r>
        <w:r w:rsidR="008F5FC3">
          <w:rPr>
            <w:noProof/>
          </w:rPr>
          <w:t>tate»</w:t>
        </w:r>
      </w:fldSimple>
      <w:r>
        <w:t xml:space="preserve">, </w:t>
      </w:r>
      <w:fldSimple w:instr=" MERGEFIELD  zip  \* MERGEFORMAT ">
        <w:r w:rsidR="00A1744A">
          <w:rPr>
            <w:noProof/>
          </w:rPr>
          <w:t>«zip»</w:t>
        </w:r>
      </w:fldSimple>
    </w:p>
    <w:p w:rsidR="00A1744A" w:rsidRDefault="007B7262" w:rsidP="00A1744A">
      <w:pPr>
        <w:pStyle w:val="Address"/>
      </w:pPr>
      <w:fldSimple w:instr=" MERGEFIELD  phone_no  \* MERGEFORMAT ">
        <w:r w:rsidR="00A1744A">
          <w:rPr>
            <w:noProof/>
          </w:rPr>
          <w:t>«phone_no»</w:t>
        </w:r>
      </w:fldSimple>
    </w:p>
    <w:p w:rsidR="00A1744A" w:rsidRPr="00A1744A" w:rsidRDefault="007B7262" w:rsidP="00A1744A">
      <w:pPr>
        <w:pStyle w:val="Address"/>
      </w:pPr>
      <w:fldSimple w:instr=" MERGEFIELD  email \* Lower  \* MERGEFORMAT ">
        <w:r w:rsidR="00A1744A">
          <w:rPr>
            <w:b/>
            <w:bCs w:val="0"/>
            <w:iCs/>
            <w:noProof/>
          </w:rPr>
          <w:t>«email»</w:t>
        </w:r>
      </w:fldSimple>
    </w:p>
    <w:p w:rsidR="007E4FF2" w:rsidRDefault="00A200AF">
      <w:pPr>
        <w:pStyle w:val="ResumeHeadings"/>
      </w:pPr>
      <w:r>
        <w:t>Work Experience</w:t>
      </w:r>
    </w:p>
    <w:p w:rsidR="007E4FF2" w:rsidRDefault="007B7262">
      <w:pPr>
        <w:pStyle w:val="BusinessNameDates"/>
        <w:rPr>
          <w:rFonts w:eastAsia="MS Mincho"/>
        </w:rPr>
      </w:pPr>
      <w:fldSimple w:instr=" MERGEFIELD  company_name \* FirstCap  \* MERGEFORMAT ">
        <w:r w:rsidR="00033F66">
          <w:rPr>
            <w:rFonts w:eastAsia="MS Mincho"/>
            <w:noProof/>
          </w:rPr>
          <w:t>«Company_name»</w:t>
        </w:r>
      </w:fldSimple>
      <w:r w:rsidR="00033F66">
        <w:rPr>
          <w:rFonts w:eastAsia="MS Mincho"/>
        </w:rPr>
        <w:t xml:space="preserve">, </w:t>
      </w:r>
      <w:fldSimple w:instr=" MERGEFIELD  years  \* MERGEFORMAT ">
        <w:r w:rsidR="00033F66">
          <w:rPr>
            <w:rFonts w:eastAsia="MS Mincho"/>
            <w:noProof/>
          </w:rPr>
          <w:t>«years»</w:t>
        </w:r>
      </w:fldSimple>
      <w:r w:rsidR="001859A0">
        <w:t xml:space="preserve"> </w:t>
      </w:r>
      <w:r w:rsidR="00033F66">
        <w:rPr>
          <w:rFonts w:eastAsia="MS Mincho"/>
        </w:rPr>
        <w:t xml:space="preserve"> years</w:t>
      </w:r>
    </w:p>
    <w:p w:rsidR="007E4FF2" w:rsidRDefault="007B7262">
      <w:pPr>
        <w:pStyle w:val="Overviewbullets"/>
        <w:rPr>
          <w:rFonts w:eastAsia="MS Mincho"/>
        </w:rPr>
      </w:pPr>
      <w:fldSimple w:instr=" MERGEFIELD  job_title  \* MERGEFORMAT ">
        <w:r w:rsidR="00033F66">
          <w:rPr>
            <w:rFonts w:eastAsia="MS Mincho"/>
            <w:noProof/>
          </w:rPr>
          <w:t>«job_title»</w:t>
        </w:r>
      </w:fldSimple>
      <w:r w:rsidR="00A200AF">
        <w:rPr>
          <w:rFonts w:eastAsia="MS Mincho"/>
        </w:rPr>
        <w:t xml:space="preserve">, </w:t>
      </w:r>
      <w:fldSimple w:instr=" MERGEFIELD  job_description  \* MERGEFORMAT ">
        <w:r w:rsidR="00033F66">
          <w:rPr>
            <w:rFonts w:eastAsia="MS Mincho"/>
            <w:noProof/>
          </w:rPr>
          <w:t>«job_description»</w:t>
        </w:r>
      </w:fldSimple>
      <w:r w:rsidR="00A200AF">
        <w:rPr>
          <w:rFonts w:eastAsia="MS Mincho"/>
        </w:rPr>
        <w:t xml:space="preserve">, </w:t>
      </w:r>
      <w:fldSimple w:instr=" MERGEFIELD  job_responsibility  \* MERGEFORMAT ">
        <w:r w:rsidR="00033F66">
          <w:rPr>
            <w:rFonts w:eastAsia="MS Mincho"/>
            <w:noProof/>
          </w:rPr>
          <w:t>«job_responsibility»</w:t>
        </w:r>
      </w:fldSimple>
    </w:p>
    <w:p w:rsidR="007E4FF2" w:rsidRDefault="00A200AF">
      <w:pPr>
        <w:pStyle w:val="ResumeHeadings"/>
      </w:pPr>
      <w:r>
        <w:t>Education</w:t>
      </w:r>
    </w:p>
    <w:p w:rsidR="007E4FF2" w:rsidRDefault="007B7262">
      <w:pPr>
        <w:pStyle w:val="Overviewbullets"/>
      </w:pPr>
      <w:fldSimple w:instr=" MERGEFIELD  degree  \* MERGEFORMAT ">
        <w:r w:rsidR="001D186A">
          <w:rPr>
            <w:noProof/>
          </w:rPr>
          <w:t>«degree»</w:t>
        </w:r>
      </w:fldSimple>
      <w:r w:rsidR="00A200AF">
        <w:t xml:space="preserve">– </w:t>
      </w:r>
      <w:fldSimple w:instr=" MERGEFIELD  school  \* MERGEFORMAT ">
        <w:r w:rsidR="001D186A">
          <w:rPr>
            <w:noProof/>
          </w:rPr>
          <w:t>«school»</w:t>
        </w:r>
      </w:fldSimple>
      <w:r w:rsidR="001D186A">
        <w:t xml:space="preserve"> ,</w:t>
      </w:r>
      <w:fldSimple w:instr=" MERGEFIELD  school_dates  \* MERGEFORMAT ">
        <w:r w:rsidR="001D186A">
          <w:rPr>
            <w:noProof/>
          </w:rPr>
          <w:t>«school_dates»</w:t>
        </w:r>
      </w:fldSimple>
    </w:p>
    <w:p w:rsidR="007E4FF2" w:rsidRDefault="00A200AF">
      <w:pPr>
        <w:pStyle w:val="ResumeHeadings"/>
      </w:pPr>
      <w:r>
        <w:t>Skills</w:t>
      </w:r>
    </w:p>
    <w:p w:rsidR="007E4FF2" w:rsidRDefault="00C52F61" w:rsidP="00C52F61">
      <w:pPr>
        <w:pStyle w:val="Overviewbullets"/>
        <w:numPr>
          <w:ilvl w:val="0"/>
          <w:numId w:val="31"/>
        </w:numPr>
      </w:pPr>
      <w:fldSimple w:instr=" MERGEFIELD  skills  \* MERGEFORMAT ">
        <w:r>
          <w:rPr>
            <w:noProof/>
          </w:rPr>
          <w:t>«skills»</w:t>
        </w:r>
      </w:fldSimple>
    </w:p>
    <w:sectPr w:rsidR="007E4FF2" w:rsidSect="007E4F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468" w:rsidRDefault="00E51468">
      <w:r>
        <w:separator/>
      </w:r>
    </w:p>
  </w:endnote>
  <w:endnote w:type="continuationSeparator" w:id="0">
    <w:p w:rsidR="00E51468" w:rsidRDefault="00E5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468" w:rsidRDefault="00E51468">
      <w:r>
        <w:separator/>
      </w:r>
    </w:p>
  </w:footnote>
  <w:footnote w:type="continuationSeparator" w:id="0">
    <w:p w:rsidR="00E51468" w:rsidRDefault="00E514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342C2C"/>
    <w:multiLevelType w:val="hybridMultilevel"/>
    <w:tmpl w:val="7EBA2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171A6C"/>
    <w:multiLevelType w:val="hybridMultilevel"/>
    <w:tmpl w:val="CA8003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30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F5FC3"/>
    <w:rsid w:val="00033F66"/>
    <w:rsid w:val="001859A0"/>
    <w:rsid w:val="001B2D66"/>
    <w:rsid w:val="001D186A"/>
    <w:rsid w:val="00313D8A"/>
    <w:rsid w:val="003A00EC"/>
    <w:rsid w:val="004004AB"/>
    <w:rsid w:val="00506843"/>
    <w:rsid w:val="00666978"/>
    <w:rsid w:val="007B7262"/>
    <w:rsid w:val="007E4FF2"/>
    <w:rsid w:val="008F5FC3"/>
    <w:rsid w:val="00A1744A"/>
    <w:rsid w:val="00A200AF"/>
    <w:rsid w:val="00A819DA"/>
    <w:rsid w:val="00AA64C3"/>
    <w:rsid w:val="00B30293"/>
    <w:rsid w:val="00C52F61"/>
    <w:rsid w:val="00C95D71"/>
    <w:rsid w:val="00D548EF"/>
    <w:rsid w:val="00D83C97"/>
    <w:rsid w:val="00E51468"/>
    <w:rsid w:val="00E54980"/>
    <w:rsid w:val="00F1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Desktop\TS10271687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C8073495-2018-47B3-9F75-7E66A4EBBFD7</TemplateGUID>
    <TemplateBuildVersion>9</TemplateBuildVersion>
    <TemplateBuildDate>2011-04-08T14:40:08.5775407-04:00</TemplateBuildDate>
  </TemplateProperties>
</MonsterProperties>
</file>

<file path=customXml/itemProps1.xml><?xml version="1.0" encoding="utf-8"?>
<ds:datastoreItem xmlns:ds="http://schemas.openxmlformats.org/officeDocument/2006/customXml" ds:itemID="{C54C0A63-3719-4FA1-8F11-9DD261C30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599AE7-B56C-4857-8303-0396370BFCC1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TS102716871.dotm</Template>
  <TotalTime>97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9</cp:revision>
  <cp:lastPrinted>2009-06-18T17:50:00Z</cp:lastPrinted>
  <dcterms:created xsi:type="dcterms:W3CDTF">2011-11-20T17:49:00Z</dcterms:created>
  <dcterms:modified xsi:type="dcterms:W3CDTF">2011-12-19T06:32:00Z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